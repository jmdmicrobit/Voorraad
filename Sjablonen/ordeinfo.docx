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51" w:rsidRPr="00505B4F" w:rsidRDefault="00E205DF" w:rsidP="00CA5F51">
      <w:pPr>
        <w:pStyle w:val="OpmaakprofielVenPoultry"/>
        <w:rPr>
          <w:rFonts w:cs="Arial"/>
          <w:sz w:val="28"/>
          <w:szCs w:val="28"/>
        </w:rPr>
      </w:pPr>
      <w:r w:rsidRPr="00505B4F">
        <w:rPr>
          <w:rFonts w:cs="Arial"/>
          <w:noProof/>
          <w:snapToGrid/>
          <w:color w:val="1F497D"/>
          <w:sz w:val="28"/>
          <w:szCs w:val="28"/>
        </w:rPr>
        <w:drawing>
          <wp:inline distT="0" distB="0" distL="0" distR="0" wp14:anchorId="552DEE25" wp14:editId="5E15F009">
            <wp:extent cx="2314575" cy="495300"/>
            <wp:effectExtent l="0" t="0" r="9525" b="0"/>
            <wp:docPr id="1" name="Afbeelding 1" descr="fax wor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fax word logo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5DF" w:rsidRPr="00505B4F" w:rsidRDefault="00E205DF" w:rsidP="00CA5F51">
      <w:pPr>
        <w:pStyle w:val="OpmaakprofielVenPoultry"/>
        <w:rPr>
          <w:rFonts w:cs="Arial"/>
          <w:sz w:val="28"/>
          <w:szCs w:val="28"/>
        </w:rPr>
      </w:pPr>
    </w:p>
    <w:p w:rsidR="00E205DF" w:rsidRPr="00505B4F" w:rsidRDefault="00E205DF" w:rsidP="00CA5F51">
      <w:pPr>
        <w:pStyle w:val="OpmaakprofielVenPoultry"/>
        <w:rPr>
          <w:rFonts w:cs="Arial"/>
          <w:sz w:val="28"/>
          <w:szCs w:val="28"/>
        </w:rPr>
      </w:pPr>
    </w:p>
    <w:p w:rsidR="00E205DF" w:rsidRPr="00505B4F" w:rsidRDefault="00E205DF" w:rsidP="00CA5F51">
      <w:pPr>
        <w:pStyle w:val="OpmaakprofielVenPoultry"/>
        <w:rPr>
          <w:rFonts w:cs="Arial"/>
          <w:sz w:val="28"/>
          <w:szCs w:val="28"/>
        </w:rPr>
      </w:pPr>
    </w:p>
    <w:p w:rsidR="00E205DF" w:rsidRPr="009B4E0C" w:rsidRDefault="00E205DF" w:rsidP="00CA5F51">
      <w:pPr>
        <w:pStyle w:val="OpmaakprofielVenPoultry"/>
        <w:rPr>
          <w:rFonts w:cs="Arial"/>
          <w:sz w:val="28"/>
          <w:szCs w:val="28"/>
          <w:lang w:val="en-US"/>
        </w:rPr>
      </w:pPr>
      <w:r w:rsidRPr="009B4E0C">
        <w:rPr>
          <w:rFonts w:cs="Arial"/>
          <w:sz w:val="28"/>
          <w:szCs w:val="28"/>
          <w:lang w:val="en-US"/>
        </w:rPr>
        <w:t>Supplier</w:t>
      </w:r>
      <w:r w:rsidRPr="009B4E0C">
        <w:rPr>
          <w:rFonts w:cs="Arial"/>
          <w:sz w:val="28"/>
          <w:szCs w:val="28"/>
          <w:lang w:val="en-US"/>
        </w:rPr>
        <w:tab/>
      </w:r>
      <w:r w:rsidRPr="009B4E0C">
        <w:rPr>
          <w:rFonts w:cs="Arial"/>
          <w:sz w:val="28"/>
          <w:szCs w:val="28"/>
          <w:lang w:val="en-US"/>
        </w:rPr>
        <w:tab/>
      </w:r>
      <w:r w:rsidRPr="009B4E0C">
        <w:rPr>
          <w:rFonts w:cs="Arial"/>
          <w:sz w:val="28"/>
          <w:szCs w:val="28"/>
          <w:lang w:val="en-US"/>
        </w:rPr>
        <w:tab/>
      </w:r>
      <w:r w:rsidRPr="009B4E0C">
        <w:rPr>
          <w:rFonts w:cs="Arial"/>
          <w:sz w:val="28"/>
          <w:szCs w:val="28"/>
          <w:lang w:val="en-US"/>
        </w:rPr>
        <w:tab/>
      </w:r>
      <w:proofErr w:type="spellStart"/>
      <w:r w:rsidRPr="009B4E0C">
        <w:rPr>
          <w:rFonts w:cs="Arial"/>
          <w:sz w:val="28"/>
          <w:szCs w:val="28"/>
          <w:lang w:val="en-US"/>
        </w:rPr>
        <w:t>Ven</w:t>
      </w:r>
      <w:proofErr w:type="spellEnd"/>
      <w:r w:rsidRPr="009B4E0C">
        <w:rPr>
          <w:rFonts w:cs="Arial"/>
          <w:sz w:val="28"/>
          <w:szCs w:val="28"/>
          <w:lang w:val="en-US"/>
        </w:rPr>
        <w:t xml:space="preserve"> Poultry….</w:t>
      </w:r>
    </w:p>
    <w:p w:rsidR="00342A60" w:rsidRPr="009B4E0C" w:rsidRDefault="00365AF6" w:rsidP="00CA5F51">
      <w:pPr>
        <w:pStyle w:val="OpmaakprofielVenPoultry"/>
        <w:rPr>
          <w:rFonts w:cs="Arial"/>
          <w:sz w:val="28"/>
          <w:szCs w:val="28"/>
          <w:lang w:val="en-US"/>
        </w:rPr>
      </w:pPr>
      <w:r w:rsidRPr="009B4E0C">
        <w:rPr>
          <w:rFonts w:cs="Arial"/>
          <w:sz w:val="28"/>
          <w:szCs w:val="28"/>
          <w:lang w:val="en-US"/>
        </w:rPr>
        <w:tab/>
      </w:r>
      <w:r w:rsidRPr="009B4E0C">
        <w:rPr>
          <w:rFonts w:cs="Arial"/>
          <w:sz w:val="28"/>
          <w:szCs w:val="28"/>
          <w:lang w:val="en-US"/>
        </w:rPr>
        <w:tab/>
      </w:r>
      <w:r w:rsidRPr="009B4E0C">
        <w:rPr>
          <w:rFonts w:cs="Arial"/>
          <w:sz w:val="28"/>
          <w:szCs w:val="28"/>
          <w:lang w:val="en-US"/>
        </w:rPr>
        <w:tab/>
      </w:r>
      <w:r w:rsidRPr="009B4E0C">
        <w:rPr>
          <w:rFonts w:cs="Arial"/>
          <w:sz w:val="28"/>
          <w:szCs w:val="28"/>
          <w:lang w:val="en-US"/>
        </w:rPr>
        <w:tab/>
      </w:r>
      <w:r w:rsidRPr="009B4E0C">
        <w:rPr>
          <w:rFonts w:cs="Arial"/>
          <w:sz w:val="28"/>
          <w:szCs w:val="28"/>
          <w:lang w:val="en-US"/>
        </w:rPr>
        <w:tab/>
      </w:r>
      <w:proofErr w:type="spellStart"/>
      <w:r w:rsidRPr="009B4E0C">
        <w:rPr>
          <w:rFonts w:cs="Arial"/>
          <w:sz w:val="28"/>
          <w:szCs w:val="28"/>
          <w:lang w:val="en-US"/>
        </w:rPr>
        <w:t>Stipdonk</w:t>
      </w:r>
      <w:proofErr w:type="spellEnd"/>
      <w:r w:rsidRPr="009B4E0C">
        <w:rPr>
          <w:rFonts w:cs="Arial"/>
          <w:sz w:val="28"/>
          <w:szCs w:val="28"/>
          <w:lang w:val="en-US"/>
        </w:rPr>
        <w:t xml:space="preserve"> 46a</w:t>
      </w:r>
    </w:p>
    <w:p w:rsidR="00D864A6" w:rsidRDefault="00D864A6" w:rsidP="00CA5F51">
      <w:pPr>
        <w:pStyle w:val="OpmaakprofielVenPoultry"/>
        <w:rPr>
          <w:rFonts w:cs="Arial"/>
          <w:sz w:val="28"/>
          <w:szCs w:val="28"/>
          <w:lang w:val="en-US"/>
        </w:rPr>
      </w:pPr>
    </w:p>
    <w:p w:rsidR="00342A60" w:rsidRDefault="00D864A6" w:rsidP="00CA5F51">
      <w:pPr>
        <w:pStyle w:val="OpmaakprofielVenPoultry"/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Fax: </w:t>
      </w:r>
      <w:r>
        <w:rPr>
          <w:rFonts w:cs="Arial"/>
          <w:sz w:val="28"/>
          <w:szCs w:val="28"/>
          <w:lang w:val="en-US"/>
        </w:rPr>
        <w:tab/>
      </w:r>
      <w:r>
        <w:rPr>
          <w:rFonts w:cs="Arial"/>
          <w:sz w:val="28"/>
          <w:szCs w:val="28"/>
          <w:lang w:val="en-US"/>
        </w:rPr>
        <w:tab/>
      </w:r>
      <w:r>
        <w:rPr>
          <w:rFonts w:cs="Arial"/>
          <w:sz w:val="28"/>
          <w:szCs w:val="28"/>
          <w:lang w:val="en-US"/>
        </w:rPr>
        <w:tab/>
      </w:r>
      <w:r>
        <w:rPr>
          <w:rFonts w:cs="Arial"/>
          <w:sz w:val="28"/>
          <w:szCs w:val="28"/>
          <w:lang w:val="en-US"/>
        </w:rPr>
        <w:tab/>
      </w:r>
      <w:r>
        <w:rPr>
          <w:rFonts w:cs="Arial"/>
          <w:sz w:val="28"/>
          <w:szCs w:val="28"/>
          <w:lang w:val="en-US"/>
        </w:rPr>
        <w:tab/>
      </w:r>
      <w:r>
        <w:rPr>
          <w:rFonts w:cs="Arial"/>
          <w:sz w:val="28"/>
          <w:szCs w:val="28"/>
          <w:lang w:val="en-US"/>
        </w:rPr>
        <w:fldChar w:fldCharType="begin"/>
      </w:r>
      <w:r>
        <w:rPr>
          <w:rFonts w:cs="Arial"/>
          <w:sz w:val="28"/>
          <w:szCs w:val="28"/>
          <w:lang w:val="en-US"/>
        </w:rPr>
        <w:instrText xml:space="preserve"> MERGEFIELD fax </w:instrText>
      </w:r>
      <w:r>
        <w:rPr>
          <w:rFonts w:cs="Arial"/>
          <w:sz w:val="28"/>
          <w:szCs w:val="28"/>
          <w:lang w:val="en-US"/>
        </w:rPr>
        <w:fldChar w:fldCharType="separate"/>
      </w:r>
      <w:r>
        <w:rPr>
          <w:rFonts w:cs="Arial"/>
          <w:noProof/>
          <w:sz w:val="28"/>
          <w:szCs w:val="28"/>
          <w:lang w:val="en-US"/>
        </w:rPr>
        <w:t>«fax»</w:t>
      </w:r>
      <w:r>
        <w:rPr>
          <w:rFonts w:cs="Arial"/>
          <w:sz w:val="28"/>
          <w:szCs w:val="28"/>
          <w:lang w:val="en-US"/>
        </w:rPr>
        <w:fldChar w:fldCharType="end"/>
      </w:r>
    </w:p>
    <w:p w:rsidR="00D864A6" w:rsidRPr="009B4E0C" w:rsidRDefault="00D864A6" w:rsidP="00CA5F51">
      <w:pPr>
        <w:pStyle w:val="OpmaakprofielVenPoultry"/>
        <w:rPr>
          <w:rFonts w:cs="Arial"/>
          <w:sz w:val="28"/>
          <w:szCs w:val="28"/>
          <w:lang w:val="en-US"/>
        </w:rPr>
      </w:pPr>
    </w:p>
    <w:p w:rsidR="00D864A6" w:rsidRDefault="00D864A6" w:rsidP="00CA5F51">
      <w:pPr>
        <w:pStyle w:val="OpmaakprofielVenPoultry"/>
        <w:rPr>
          <w:rFonts w:cs="Arial"/>
          <w:sz w:val="28"/>
          <w:szCs w:val="28"/>
          <w:lang w:val="en-US"/>
        </w:rPr>
      </w:pPr>
    </w:p>
    <w:p w:rsidR="00342A60" w:rsidRPr="009B4E0C" w:rsidRDefault="00342A60" w:rsidP="00CA5F51">
      <w:pPr>
        <w:pStyle w:val="OpmaakprofielVenPoultry"/>
        <w:rPr>
          <w:rFonts w:cs="Arial"/>
          <w:sz w:val="28"/>
          <w:szCs w:val="28"/>
          <w:lang w:val="en-US"/>
        </w:rPr>
      </w:pPr>
      <w:bookmarkStart w:id="0" w:name="_GoBack"/>
      <w:bookmarkEnd w:id="0"/>
      <w:r w:rsidRPr="009B4E0C">
        <w:rPr>
          <w:rFonts w:cs="Arial"/>
          <w:sz w:val="28"/>
          <w:szCs w:val="28"/>
          <w:lang w:val="en-US"/>
        </w:rPr>
        <w:t>Customer</w:t>
      </w:r>
      <w:r w:rsidRPr="009B4E0C">
        <w:rPr>
          <w:rFonts w:cs="Arial"/>
          <w:sz w:val="28"/>
          <w:szCs w:val="28"/>
          <w:lang w:val="en-US"/>
        </w:rPr>
        <w:tab/>
      </w:r>
      <w:r w:rsidRPr="009B4E0C">
        <w:rPr>
          <w:rFonts w:cs="Arial"/>
          <w:sz w:val="28"/>
          <w:szCs w:val="28"/>
          <w:lang w:val="en-US"/>
        </w:rPr>
        <w:tab/>
      </w:r>
      <w:r w:rsidRPr="009B4E0C">
        <w:rPr>
          <w:rFonts w:cs="Arial"/>
          <w:sz w:val="28"/>
          <w:szCs w:val="28"/>
          <w:lang w:val="en-US"/>
        </w:rPr>
        <w:tab/>
      </w:r>
      <w:r w:rsidRPr="009B4E0C">
        <w:rPr>
          <w:rFonts w:cs="Arial"/>
          <w:sz w:val="28"/>
          <w:szCs w:val="28"/>
          <w:lang w:val="en-US"/>
        </w:rPr>
        <w:tab/>
      </w:r>
      <w:r w:rsidRPr="00505B4F">
        <w:rPr>
          <w:rFonts w:cs="Arial"/>
          <w:sz w:val="28"/>
          <w:szCs w:val="28"/>
        </w:rPr>
        <w:fldChar w:fldCharType="begin"/>
      </w:r>
      <w:r w:rsidRPr="009B4E0C">
        <w:rPr>
          <w:rFonts w:cs="Arial"/>
          <w:sz w:val="28"/>
          <w:szCs w:val="28"/>
          <w:lang w:val="en-US"/>
        </w:rPr>
        <w:instrText xml:space="preserve"> MERGEFIELD "naam" </w:instrText>
      </w:r>
      <w:r w:rsidR="00D864A6">
        <w:rPr>
          <w:rFonts w:cs="Arial"/>
          <w:sz w:val="28"/>
          <w:szCs w:val="28"/>
        </w:rPr>
        <w:fldChar w:fldCharType="separate"/>
      </w:r>
      <w:r w:rsidR="00D864A6">
        <w:rPr>
          <w:rFonts w:cs="Arial"/>
          <w:noProof/>
          <w:sz w:val="28"/>
          <w:szCs w:val="28"/>
          <w:lang w:val="en-US"/>
        </w:rPr>
        <w:t>«naam»</w:t>
      </w:r>
      <w:r w:rsidRPr="00505B4F">
        <w:rPr>
          <w:rFonts w:cs="Arial"/>
          <w:sz w:val="28"/>
          <w:szCs w:val="28"/>
        </w:rPr>
        <w:fldChar w:fldCharType="end"/>
      </w:r>
    </w:p>
    <w:p w:rsidR="005433D2" w:rsidRPr="009B4E0C" w:rsidRDefault="005433D2" w:rsidP="00CA5F51">
      <w:pPr>
        <w:pStyle w:val="OpmaakprofielVenPoultry"/>
        <w:rPr>
          <w:rFonts w:cs="Arial"/>
          <w:sz w:val="28"/>
          <w:szCs w:val="28"/>
          <w:lang w:val="en-US"/>
        </w:rPr>
      </w:pPr>
    </w:p>
    <w:p w:rsidR="00342A60" w:rsidRPr="009B4E0C" w:rsidRDefault="00342A60" w:rsidP="00CA5F51">
      <w:pPr>
        <w:pStyle w:val="OpmaakprofielVenPoultry"/>
        <w:rPr>
          <w:rFonts w:cs="Arial"/>
          <w:sz w:val="28"/>
          <w:szCs w:val="28"/>
          <w:lang w:val="en-US"/>
        </w:rPr>
      </w:pPr>
    </w:p>
    <w:p w:rsidR="00342A60" w:rsidRPr="009B4E0C" w:rsidRDefault="00342A60" w:rsidP="00CA5F51">
      <w:pPr>
        <w:pStyle w:val="OpmaakprofielVenPoultry"/>
        <w:rPr>
          <w:rFonts w:cs="Arial"/>
          <w:sz w:val="28"/>
          <w:szCs w:val="28"/>
          <w:lang w:val="en-US"/>
        </w:rPr>
      </w:pPr>
      <w:r w:rsidRPr="009B4E0C">
        <w:rPr>
          <w:rFonts w:cs="Arial"/>
          <w:sz w:val="28"/>
          <w:szCs w:val="28"/>
          <w:lang w:val="en-US"/>
        </w:rPr>
        <w:t>Product</w:t>
      </w:r>
      <w:r w:rsidRPr="009B4E0C">
        <w:rPr>
          <w:rFonts w:cs="Arial"/>
          <w:sz w:val="28"/>
          <w:szCs w:val="28"/>
          <w:lang w:val="en-US"/>
        </w:rPr>
        <w:tab/>
      </w:r>
      <w:r w:rsidRPr="009B4E0C">
        <w:rPr>
          <w:rFonts w:cs="Arial"/>
          <w:sz w:val="28"/>
          <w:szCs w:val="28"/>
          <w:lang w:val="en-US"/>
        </w:rPr>
        <w:tab/>
      </w:r>
      <w:r w:rsidRPr="009B4E0C">
        <w:rPr>
          <w:rFonts w:cs="Arial"/>
          <w:sz w:val="28"/>
          <w:szCs w:val="28"/>
          <w:lang w:val="en-US"/>
        </w:rPr>
        <w:tab/>
      </w:r>
      <w:r w:rsidRPr="009B4E0C">
        <w:rPr>
          <w:rFonts w:cs="Arial"/>
          <w:sz w:val="28"/>
          <w:szCs w:val="28"/>
          <w:lang w:val="en-US"/>
        </w:rPr>
        <w:tab/>
      </w:r>
      <w:r w:rsidRPr="00505B4F">
        <w:rPr>
          <w:rFonts w:cs="Arial"/>
          <w:sz w:val="28"/>
          <w:szCs w:val="28"/>
        </w:rPr>
        <w:fldChar w:fldCharType="begin"/>
      </w:r>
      <w:r w:rsidRPr="009B4E0C">
        <w:rPr>
          <w:rFonts w:cs="Arial"/>
          <w:sz w:val="28"/>
          <w:szCs w:val="28"/>
          <w:lang w:val="en-US"/>
        </w:rPr>
        <w:instrText xml:space="preserve"> MERGEFIELD "product" </w:instrText>
      </w:r>
      <w:r w:rsidR="00D864A6">
        <w:rPr>
          <w:rFonts w:cs="Arial"/>
          <w:sz w:val="28"/>
          <w:szCs w:val="28"/>
        </w:rPr>
        <w:fldChar w:fldCharType="separate"/>
      </w:r>
      <w:r w:rsidR="00D864A6">
        <w:rPr>
          <w:rFonts w:cs="Arial"/>
          <w:noProof/>
          <w:sz w:val="28"/>
          <w:szCs w:val="28"/>
          <w:lang w:val="en-US"/>
        </w:rPr>
        <w:t>«product»</w:t>
      </w:r>
      <w:r w:rsidRPr="00505B4F">
        <w:rPr>
          <w:rFonts w:cs="Arial"/>
          <w:sz w:val="28"/>
          <w:szCs w:val="28"/>
        </w:rPr>
        <w:fldChar w:fldCharType="end"/>
      </w:r>
    </w:p>
    <w:p w:rsidR="007D1DF3" w:rsidRPr="009B4E0C" w:rsidRDefault="007D1DF3" w:rsidP="00CA5F51">
      <w:pPr>
        <w:pStyle w:val="OpmaakprofielVenPoultry"/>
        <w:rPr>
          <w:rFonts w:cs="Arial"/>
          <w:sz w:val="28"/>
          <w:szCs w:val="28"/>
          <w:lang w:val="en-US"/>
        </w:rPr>
      </w:pPr>
    </w:p>
    <w:p w:rsidR="007D1DF3" w:rsidRPr="009B4E0C" w:rsidRDefault="007D1DF3" w:rsidP="00CA5F51">
      <w:pPr>
        <w:pStyle w:val="OpmaakprofielVenPoultry"/>
        <w:rPr>
          <w:rFonts w:cs="Arial"/>
          <w:sz w:val="28"/>
          <w:szCs w:val="28"/>
          <w:lang w:val="en-US"/>
        </w:rPr>
      </w:pPr>
      <w:r w:rsidRPr="009B4E0C">
        <w:rPr>
          <w:rFonts w:cs="Arial"/>
          <w:sz w:val="28"/>
          <w:szCs w:val="28"/>
          <w:lang w:val="en-US"/>
        </w:rPr>
        <w:t>Delivery date</w:t>
      </w:r>
      <w:r w:rsidRPr="009B4E0C">
        <w:rPr>
          <w:rFonts w:cs="Arial"/>
          <w:sz w:val="28"/>
          <w:szCs w:val="28"/>
          <w:lang w:val="en-US"/>
        </w:rPr>
        <w:tab/>
      </w:r>
      <w:r w:rsidRPr="009B4E0C">
        <w:rPr>
          <w:rFonts w:cs="Arial"/>
          <w:sz w:val="28"/>
          <w:szCs w:val="28"/>
          <w:lang w:val="en-US"/>
        </w:rPr>
        <w:tab/>
      </w:r>
      <w:r w:rsidRPr="009B4E0C">
        <w:rPr>
          <w:rFonts w:cs="Arial"/>
          <w:sz w:val="28"/>
          <w:szCs w:val="28"/>
          <w:lang w:val="en-US"/>
        </w:rPr>
        <w:tab/>
      </w:r>
      <w:r w:rsidRPr="00505B4F">
        <w:rPr>
          <w:rFonts w:cs="Arial"/>
          <w:sz w:val="28"/>
          <w:szCs w:val="28"/>
        </w:rPr>
        <w:fldChar w:fldCharType="begin"/>
      </w:r>
      <w:r w:rsidRPr="009B4E0C">
        <w:rPr>
          <w:rFonts w:cs="Arial"/>
          <w:sz w:val="28"/>
          <w:szCs w:val="28"/>
          <w:lang w:val="en-US"/>
        </w:rPr>
        <w:instrText xml:space="preserve"> MERGEFIELD "planning" </w:instrText>
      </w:r>
      <w:r w:rsidR="00D864A6">
        <w:rPr>
          <w:rFonts w:cs="Arial"/>
          <w:sz w:val="28"/>
          <w:szCs w:val="28"/>
        </w:rPr>
        <w:fldChar w:fldCharType="separate"/>
      </w:r>
      <w:r w:rsidR="00D864A6">
        <w:rPr>
          <w:rFonts w:cs="Arial"/>
          <w:noProof/>
          <w:sz w:val="28"/>
          <w:szCs w:val="28"/>
          <w:lang w:val="en-US"/>
        </w:rPr>
        <w:t>«planning»</w:t>
      </w:r>
      <w:r w:rsidRPr="00505B4F">
        <w:rPr>
          <w:rFonts w:cs="Arial"/>
          <w:sz w:val="28"/>
          <w:szCs w:val="28"/>
        </w:rPr>
        <w:fldChar w:fldCharType="end"/>
      </w:r>
    </w:p>
    <w:p w:rsidR="007D1DF3" w:rsidRPr="009B4E0C" w:rsidRDefault="007D1DF3" w:rsidP="00CA5F51">
      <w:pPr>
        <w:pStyle w:val="OpmaakprofielVenPoultry"/>
        <w:rPr>
          <w:rFonts w:cs="Arial"/>
          <w:sz w:val="28"/>
          <w:szCs w:val="28"/>
          <w:lang w:val="en-US"/>
        </w:rPr>
      </w:pPr>
    </w:p>
    <w:p w:rsidR="007D1DF3" w:rsidRPr="009B4E0C" w:rsidRDefault="007D1DF3" w:rsidP="00CA5F51">
      <w:pPr>
        <w:pStyle w:val="OpmaakprofielVenPoultry"/>
        <w:rPr>
          <w:rFonts w:cs="Arial"/>
          <w:sz w:val="28"/>
          <w:szCs w:val="28"/>
          <w:lang w:val="en-US"/>
        </w:rPr>
      </w:pPr>
      <w:r w:rsidRPr="009B4E0C">
        <w:rPr>
          <w:rFonts w:cs="Arial"/>
          <w:sz w:val="28"/>
          <w:szCs w:val="28"/>
          <w:lang w:val="en-US"/>
        </w:rPr>
        <w:t xml:space="preserve">Charge Lot </w:t>
      </w:r>
      <w:proofErr w:type="spellStart"/>
      <w:r w:rsidRPr="009B4E0C">
        <w:rPr>
          <w:rFonts w:cs="Arial"/>
          <w:sz w:val="28"/>
          <w:szCs w:val="28"/>
          <w:lang w:val="en-US"/>
        </w:rPr>
        <w:t>Ven</w:t>
      </w:r>
      <w:proofErr w:type="spellEnd"/>
    </w:p>
    <w:p w:rsidR="007D1DF3" w:rsidRPr="009B4E0C" w:rsidRDefault="007D1DF3" w:rsidP="00CA5F51">
      <w:pPr>
        <w:pStyle w:val="OpmaakprofielVenPoultry"/>
        <w:rPr>
          <w:rFonts w:cs="Arial"/>
          <w:sz w:val="28"/>
          <w:szCs w:val="28"/>
          <w:lang w:val="en-US"/>
        </w:rPr>
      </w:pPr>
    </w:p>
    <w:p w:rsidR="001E6487" w:rsidRDefault="007D1DF3" w:rsidP="00CA5F51">
      <w:pPr>
        <w:pStyle w:val="OpmaakprofielVenPoultry"/>
        <w:rPr>
          <w:rFonts w:cs="Arial"/>
          <w:sz w:val="28"/>
          <w:szCs w:val="28"/>
          <w:lang w:val="en-US"/>
        </w:rPr>
      </w:pPr>
      <w:r w:rsidRPr="009B4E0C">
        <w:rPr>
          <w:rFonts w:cs="Arial"/>
          <w:sz w:val="28"/>
          <w:szCs w:val="28"/>
          <w:lang w:val="en-US"/>
        </w:rPr>
        <w:t>Production Date</w:t>
      </w:r>
      <w:r w:rsidR="009B4E0C">
        <w:rPr>
          <w:rFonts w:cs="Arial"/>
          <w:sz w:val="28"/>
          <w:szCs w:val="28"/>
          <w:lang w:val="en-US"/>
        </w:rPr>
        <w:tab/>
      </w:r>
      <w:r w:rsidR="009B4E0C">
        <w:rPr>
          <w:rFonts w:cs="Arial"/>
          <w:sz w:val="28"/>
          <w:szCs w:val="28"/>
          <w:lang w:val="en-US"/>
        </w:rPr>
        <w:tab/>
      </w:r>
      <w:r w:rsidR="009B4E0C">
        <w:rPr>
          <w:rFonts w:cs="Arial"/>
          <w:sz w:val="28"/>
          <w:szCs w:val="28"/>
          <w:lang w:val="en-US"/>
        </w:rPr>
        <w:tab/>
      </w:r>
    </w:p>
    <w:p w:rsidR="001E6487" w:rsidRDefault="001E6487" w:rsidP="00CA5F51">
      <w:pPr>
        <w:pStyle w:val="OpmaakprofielVenPoultry"/>
        <w:rPr>
          <w:rFonts w:cs="Arial"/>
          <w:sz w:val="28"/>
          <w:szCs w:val="28"/>
          <w:lang w:val="en-US"/>
        </w:rPr>
      </w:pPr>
    </w:p>
    <w:p w:rsidR="007D1DF3" w:rsidRPr="009B4E0C" w:rsidRDefault="007D1DF3" w:rsidP="00CA5F51">
      <w:pPr>
        <w:pStyle w:val="OpmaakprofielVenPoultry"/>
        <w:rPr>
          <w:rFonts w:cs="Arial"/>
          <w:sz w:val="28"/>
          <w:szCs w:val="28"/>
          <w:lang w:val="en-US"/>
        </w:rPr>
      </w:pPr>
      <w:r w:rsidRPr="009B4E0C">
        <w:rPr>
          <w:rFonts w:cs="Arial"/>
          <w:sz w:val="28"/>
          <w:szCs w:val="28"/>
          <w:lang w:val="en-US"/>
        </w:rPr>
        <w:t>Expiry Date</w:t>
      </w:r>
    </w:p>
    <w:p w:rsidR="007D1DF3" w:rsidRPr="009B4E0C" w:rsidRDefault="007D1DF3" w:rsidP="00CA5F51">
      <w:pPr>
        <w:pStyle w:val="OpmaakprofielVenPoultry"/>
        <w:rPr>
          <w:rFonts w:cs="Arial"/>
          <w:sz w:val="28"/>
          <w:szCs w:val="28"/>
          <w:lang w:val="en-US"/>
        </w:rPr>
      </w:pPr>
    </w:p>
    <w:p w:rsidR="007D1DF3" w:rsidRPr="009B4E0C" w:rsidRDefault="007D1DF3" w:rsidP="00CA5F51">
      <w:pPr>
        <w:pStyle w:val="OpmaakprofielVenPoultry"/>
        <w:rPr>
          <w:rFonts w:cs="Arial"/>
          <w:sz w:val="28"/>
          <w:szCs w:val="28"/>
          <w:lang w:val="en-US"/>
        </w:rPr>
      </w:pPr>
      <w:proofErr w:type="spellStart"/>
      <w:r w:rsidRPr="009B4E0C">
        <w:rPr>
          <w:rFonts w:cs="Arial"/>
          <w:sz w:val="28"/>
          <w:szCs w:val="28"/>
          <w:lang w:val="en-US"/>
        </w:rPr>
        <w:t>Gewicht</w:t>
      </w:r>
      <w:proofErr w:type="spellEnd"/>
    </w:p>
    <w:p w:rsidR="007D1DF3" w:rsidRPr="009B4E0C" w:rsidRDefault="007D1DF3" w:rsidP="00CA5F51">
      <w:pPr>
        <w:pStyle w:val="OpmaakprofielVenPoultry"/>
        <w:rPr>
          <w:rFonts w:cs="Arial"/>
          <w:sz w:val="28"/>
          <w:szCs w:val="28"/>
          <w:lang w:val="en-US"/>
        </w:rPr>
      </w:pPr>
    </w:p>
    <w:p w:rsidR="007D1DF3" w:rsidRPr="009B4E0C" w:rsidRDefault="007D1DF3" w:rsidP="00CA5F51">
      <w:pPr>
        <w:pStyle w:val="OpmaakprofielVenPoultry"/>
        <w:rPr>
          <w:rFonts w:cs="Arial"/>
          <w:sz w:val="28"/>
          <w:szCs w:val="28"/>
          <w:lang w:val="en-US"/>
        </w:rPr>
      </w:pPr>
      <w:r w:rsidRPr="009B4E0C">
        <w:rPr>
          <w:rFonts w:cs="Arial"/>
          <w:sz w:val="28"/>
          <w:szCs w:val="28"/>
          <w:lang w:val="en-US"/>
        </w:rPr>
        <w:t>Origin Live birds</w:t>
      </w:r>
    </w:p>
    <w:p w:rsidR="007D1DF3" w:rsidRPr="009B4E0C" w:rsidRDefault="007D1DF3" w:rsidP="00CA5F51">
      <w:pPr>
        <w:pStyle w:val="OpmaakprofielVenPoultry"/>
        <w:rPr>
          <w:rFonts w:cs="Arial"/>
          <w:sz w:val="28"/>
          <w:szCs w:val="28"/>
          <w:lang w:val="en-US"/>
        </w:rPr>
      </w:pPr>
    </w:p>
    <w:p w:rsidR="007D1DF3" w:rsidRPr="009B4E0C" w:rsidRDefault="007D1DF3" w:rsidP="00CA5F51">
      <w:pPr>
        <w:pStyle w:val="OpmaakprofielVenPoultry"/>
        <w:rPr>
          <w:rFonts w:cs="Arial"/>
          <w:sz w:val="28"/>
          <w:szCs w:val="28"/>
          <w:lang w:val="en-US"/>
        </w:rPr>
      </w:pPr>
      <w:r w:rsidRPr="009B4E0C">
        <w:rPr>
          <w:rFonts w:cs="Arial"/>
          <w:sz w:val="28"/>
          <w:szCs w:val="28"/>
          <w:lang w:val="en-US"/>
        </w:rPr>
        <w:t xml:space="preserve">Origin </w:t>
      </w:r>
      <w:proofErr w:type="spellStart"/>
      <w:r w:rsidRPr="009B4E0C">
        <w:rPr>
          <w:rFonts w:cs="Arial"/>
          <w:sz w:val="28"/>
          <w:szCs w:val="28"/>
          <w:lang w:val="en-US"/>
        </w:rPr>
        <w:t>Slauther</w:t>
      </w:r>
      <w:proofErr w:type="spellEnd"/>
      <w:r w:rsidRPr="009B4E0C">
        <w:rPr>
          <w:rFonts w:cs="Arial"/>
          <w:sz w:val="28"/>
          <w:szCs w:val="28"/>
          <w:lang w:val="en-US"/>
        </w:rPr>
        <w:t xml:space="preserve"> house</w:t>
      </w:r>
    </w:p>
    <w:p w:rsidR="007D1DF3" w:rsidRPr="009B4E0C" w:rsidRDefault="007D1DF3" w:rsidP="00CA5F51">
      <w:pPr>
        <w:pStyle w:val="OpmaakprofielVenPoultry"/>
        <w:rPr>
          <w:rFonts w:cs="Arial"/>
          <w:sz w:val="28"/>
          <w:szCs w:val="28"/>
          <w:lang w:val="en-US"/>
        </w:rPr>
      </w:pPr>
    </w:p>
    <w:p w:rsidR="007D1DF3" w:rsidRPr="00750363" w:rsidRDefault="007D1DF3" w:rsidP="00CA5F51">
      <w:pPr>
        <w:pStyle w:val="OpmaakprofielVenPoultry"/>
        <w:rPr>
          <w:rFonts w:cs="Arial"/>
          <w:sz w:val="28"/>
          <w:szCs w:val="28"/>
          <w:lang w:val="en-US"/>
        </w:rPr>
      </w:pPr>
      <w:r w:rsidRPr="00750363">
        <w:rPr>
          <w:rFonts w:cs="Arial"/>
          <w:sz w:val="28"/>
          <w:szCs w:val="28"/>
          <w:lang w:val="en-US"/>
        </w:rPr>
        <w:t>Origin Processing</w:t>
      </w:r>
    </w:p>
    <w:p w:rsidR="007D1DF3" w:rsidRPr="00750363" w:rsidRDefault="007D1DF3" w:rsidP="00CA5F51">
      <w:pPr>
        <w:pStyle w:val="OpmaakprofielVenPoultry"/>
        <w:rPr>
          <w:rFonts w:cs="Arial"/>
          <w:sz w:val="28"/>
          <w:szCs w:val="28"/>
          <w:lang w:val="en-US"/>
        </w:rPr>
      </w:pPr>
    </w:p>
    <w:p w:rsidR="007D1DF3" w:rsidRDefault="007D1DF3" w:rsidP="00CA5F51">
      <w:pPr>
        <w:pStyle w:val="OpmaakprofielVenPoultry"/>
        <w:rPr>
          <w:rFonts w:cs="Arial"/>
          <w:sz w:val="28"/>
          <w:szCs w:val="28"/>
          <w:lang w:val="en-US"/>
        </w:rPr>
      </w:pPr>
      <w:r w:rsidRPr="00750363">
        <w:rPr>
          <w:rFonts w:cs="Arial"/>
          <w:sz w:val="28"/>
          <w:szCs w:val="28"/>
          <w:lang w:val="en-US"/>
        </w:rPr>
        <w:t>Origin Packing</w:t>
      </w:r>
    </w:p>
    <w:p w:rsidR="00D864A6" w:rsidRDefault="00D864A6" w:rsidP="00CA5F51">
      <w:pPr>
        <w:pStyle w:val="OpmaakprofielVenPoultry"/>
        <w:rPr>
          <w:rFonts w:cs="Arial"/>
          <w:sz w:val="28"/>
          <w:szCs w:val="28"/>
          <w:lang w:val="en-US"/>
        </w:rPr>
      </w:pPr>
    </w:p>
    <w:p w:rsidR="00D864A6" w:rsidRDefault="00D864A6" w:rsidP="00CA5F51">
      <w:pPr>
        <w:pStyle w:val="OpmaakprofielVenPoultry"/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>Memo:</w:t>
      </w:r>
      <w:r>
        <w:rPr>
          <w:rFonts w:cs="Arial"/>
          <w:sz w:val="28"/>
          <w:szCs w:val="28"/>
          <w:lang w:val="en-US"/>
        </w:rPr>
        <w:tab/>
      </w:r>
      <w:r>
        <w:rPr>
          <w:rFonts w:cs="Arial"/>
          <w:sz w:val="28"/>
          <w:szCs w:val="28"/>
          <w:lang w:val="en-US"/>
        </w:rPr>
        <w:tab/>
      </w:r>
      <w:r>
        <w:rPr>
          <w:rFonts w:cs="Arial"/>
          <w:sz w:val="28"/>
          <w:szCs w:val="28"/>
          <w:lang w:val="en-US"/>
        </w:rPr>
        <w:tab/>
      </w:r>
      <w:r>
        <w:rPr>
          <w:rFonts w:cs="Arial"/>
          <w:sz w:val="28"/>
          <w:szCs w:val="28"/>
          <w:lang w:val="en-US"/>
        </w:rPr>
        <w:tab/>
      </w:r>
      <w:r>
        <w:rPr>
          <w:rFonts w:cs="Arial"/>
          <w:sz w:val="28"/>
          <w:szCs w:val="28"/>
          <w:lang w:val="en-US"/>
        </w:rPr>
        <w:fldChar w:fldCharType="begin"/>
      </w:r>
      <w:r>
        <w:rPr>
          <w:rFonts w:cs="Arial"/>
          <w:sz w:val="28"/>
          <w:szCs w:val="28"/>
          <w:lang w:val="en-US"/>
        </w:rPr>
        <w:instrText xml:space="preserve"> MERGEFIELD memo </w:instrText>
      </w:r>
      <w:r>
        <w:rPr>
          <w:rFonts w:cs="Arial"/>
          <w:sz w:val="28"/>
          <w:szCs w:val="28"/>
          <w:lang w:val="en-US"/>
        </w:rPr>
        <w:fldChar w:fldCharType="separate"/>
      </w:r>
      <w:r>
        <w:rPr>
          <w:rFonts w:cs="Arial"/>
          <w:noProof/>
          <w:sz w:val="28"/>
          <w:szCs w:val="28"/>
          <w:lang w:val="en-US"/>
        </w:rPr>
        <w:t>«memo»</w:t>
      </w:r>
      <w:r>
        <w:rPr>
          <w:rFonts w:cs="Arial"/>
          <w:sz w:val="28"/>
          <w:szCs w:val="28"/>
          <w:lang w:val="en-US"/>
        </w:rPr>
        <w:fldChar w:fldCharType="end"/>
      </w:r>
    </w:p>
    <w:p w:rsidR="00D864A6" w:rsidRDefault="00D864A6" w:rsidP="00CA5F51">
      <w:pPr>
        <w:pStyle w:val="OpmaakprofielVenPoultry"/>
        <w:rPr>
          <w:rFonts w:cs="Arial"/>
          <w:sz w:val="28"/>
          <w:szCs w:val="28"/>
          <w:lang w:val="en-US"/>
        </w:rPr>
      </w:pPr>
    </w:p>
    <w:p w:rsidR="00D864A6" w:rsidRDefault="00D864A6" w:rsidP="00CA5F51">
      <w:pPr>
        <w:pStyle w:val="OpmaakprofielVenPoultry"/>
        <w:rPr>
          <w:rFonts w:cs="Arial"/>
          <w:sz w:val="28"/>
          <w:szCs w:val="28"/>
          <w:lang w:val="en-US"/>
        </w:rPr>
      </w:pPr>
      <w:proofErr w:type="spellStart"/>
      <w:r>
        <w:rPr>
          <w:rFonts w:cs="Arial"/>
          <w:sz w:val="28"/>
          <w:szCs w:val="28"/>
          <w:lang w:val="en-US"/>
        </w:rPr>
        <w:t>Instructie</w:t>
      </w:r>
      <w:proofErr w:type="spellEnd"/>
      <w:r>
        <w:rPr>
          <w:rFonts w:cs="Arial"/>
          <w:sz w:val="28"/>
          <w:szCs w:val="28"/>
          <w:lang w:val="en-US"/>
        </w:rPr>
        <w:tab/>
      </w:r>
      <w:r>
        <w:rPr>
          <w:rFonts w:cs="Arial"/>
          <w:sz w:val="28"/>
          <w:szCs w:val="28"/>
          <w:lang w:val="en-US"/>
        </w:rPr>
        <w:tab/>
      </w:r>
      <w:r>
        <w:rPr>
          <w:rFonts w:cs="Arial"/>
          <w:sz w:val="28"/>
          <w:szCs w:val="28"/>
          <w:lang w:val="en-US"/>
        </w:rPr>
        <w:tab/>
      </w:r>
      <w:r>
        <w:rPr>
          <w:rFonts w:cs="Arial"/>
          <w:sz w:val="28"/>
          <w:szCs w:val="28"/>
          <w:lang w:val="en-US"/>
        </w:rPr>
        <w:tab/>
      </w:r>
      <w:r>
        <w:rPr>
          <w:rFonts w:cs="Arial"/>
          <w:sz w:val="28"/>
          <w:szCs w:val="28"/>
          <w:lang w:val="en-US"/>
        </w:rPr>
        <w:fldChar w:fldCharType="begin"/>
      </w:r>
      <w:r>
        <w:rPr>
          <w:rFonts w:cs="Arial"/>
          <w:sz w:val="28"/>
          <w:szCs w:val="28"/>
          <w:lang w:val="en-US"/>
        </w:rPr>
        <w:instrText xml:space="preserve"> MERGEFIELD instructie </w:instrText>
      </w:r>
      <w:r>
        <w:rPr>
          <w:rFonts w:cs="Arial"/>
          <w:sz w:val="28"/>
          <w:szCs w:val="28"/>
          <w:lang w:val="en-US"/>
        </w:rPr>
        <w:fldChar w:fldCharType="separate"/>
      </w:r>
      <w:r>
        <w:rPr>
          <w:rFonts w:cs="Arial"/>
          <w:noProof/>
          <w:sz w:val="28"/>
          <w:szCs w:val="28"/>
          <w:lang w:val="en-US"/>
        </w:rPr>
        <w:t>«instructie»</w:t>
      </w:r>
      <w:r>
        <w:rPr>
          <w:rFonts w:cs="Arial"/>
          <w:sz w:val="28"/>
          <w:szCs w:val="28"/>
          <w:lang w:val="en-US"/>
        </w:rPr>
        <w:fldChar w:fldCharType="end"/>
      </w:r>
    </w:p>
    <w:p w:rsidR="00D864A6" w:rsidRDefault="00D864A6" w:rsidP="00CA5F51">
      <w:pPr>
        <w:pStyle w:val="OpmaakprofielVenPoultry"/>
        <w:rPr>
          <w:rFonts w:cs="Arial"/>
          <w:sz w:val="28"/>
          <w:szCs w:val="28"/>
          <w:lang w:val="en-US"/>
        </w:rPr>
      </w:pPr>
    </w:p>
    <w:p w:rsidR="00D864A6" w:rsidRPr="00750363" w:rsidRDefault="00D864A6" w:rsidP="00CA5F51">
      <w:pPr>
        <w:pStyle w:val="OpmaakprofielVenPoultry"/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>Transport</w:t>
      </w:r>
      <w:r>
        <w:rPr>
          <w:rFonts w:cs="Arial"/>
          <w:sz w:val="28"/>
          <w:szCs w:val="28"/>
          <w:lang w:val="en-US"/>
        </w:rPr>
        <w:tab/>
      </w:r>
      <w:r>
        <w:rPr>
          <w:rFonts w:cs="Arial"/>
          <w:sz w:val="28"/>
          <w:szCs w:val="28"/>
          <w:lang w:val="en-US"/>
        </w:rPr>
        <w:tab/>
      </w:r>
      <w:r>
        <w:rPr>
          <w:rFonts w:cs="Arial"/>
          <w:sz w:val="28"/>
          <w:szCs w:val="28"/>
          <w:lang w:val="en-US"/>
        </w:rPr>
        <w:tab/>
      </w:r>
      <w:r>
        <w:rPr>
          <w:rFonts w:cs="Arial"/>
          <w:sz w:val="28"/>
          <w:szCs w:val="28"/>
          <w:lang w:val="en-US"/>
        </w:rPr>
        <w:tab/>
      </w:r>
      <w:r>
        <w:rPr>
          <w:rFonts w:cs="Arial"/>
          <w:sz w:val="28"/>
          <w:szCs w:val="28"/>
          <w:lang w:val="en-US"/>
        </w:rPr>
        <w:fldChar w:fldCharType="begin"/>
      </w:r>
      <w:r>
        <w:rPr>
          <w:rFonts w:cs="Arial"/>
          <w:sz w:val="28"/>
          <w:szCs w:val="28"/>
          <w:lang w:val="en-US"/>
        </w:rPr>
        <w:instrText xml:space="preserve"> MERGEFIELD transport </w:instrText>
      </w:r>
      <w:r>
        <w:rPr>
          <w:rFonts w:cs="Arial"/>
          <w:sz w:val="28"/>
          <w:szCs w:val="28"/>
          <w:lang w:val="en-US"/>
        </w:rPr>
        <w:fldChar w:fldCharType="separate"/>
      </w:r>
      <w:r>
        <w:rPr>
          <w:rFonts w:cs="Arial"/>
          <w:noProof/>
          <w:sz w:val="28"/>
          <w:szCs w:val="28"/>
          <w:lang w:val="en-US"/>
        </w:rPr>
        <w:t>«transport»</w:t>
      </w:r>
      <w:r>
        <w:rPr>
          <w:rFonts w:cs="Arial"/>
          <w:sz w:val="28"/>
          <w:szCs w:val="28"/>
          <w:lang w:val="en-US"/>
        </w:rPr>
        <w:fldChar w:fldCharType="end"/>
      </w:r>
    </w:p>
    <w:sectPr w:rsidR="00D864A6" w:rsidRPr="00750363" w:rsidSect="00B96F05">
      <w:headerReference w:type="default" r:id="rId11"/>
      <w:footerReference w:type="default" r:id="rId12"/>
      <w:pgSz w:w="11906" w:h="16838" w:code="9"/>
      <w:pgMar w:top="567" w:right="1134" w:bottom="1134" w:left="851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E0C" w:rsidRDefault="009B4E0C">
      <w:r>
        <w:separator/>
      </w:r>
    </w:p>
  </w:endnote>
  <w:endnote w:type="continuationSeparator" w:id="0">
    <w:p w:rsidR="009B4E0C" w:rsidRDefault="009B4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60C" w:rsidRDefault="004B260C" w:rsidP="000208C7">
    <w:pPr>
      <w:pStyle w:val="opmaakprofielvenpoultry0"/>
      <w:ind w:right="-994"/>
      <w:rPr>
        <w:b/>
        <w:bCs/>
        <w:sz w:val="16"/>
        <w:szCs w:val="16"/>
      </w:rPr>
    </w:pPr>
  </w:p>
  <w:p w:rsidR="004B260C" w:rsidRDefault="004B260C" w:rsidP="000208C7">
    <w:pPr>
      <w:pStyle w:val="opmaakprofielvenpoultry0"/>
      <w:ind w:right="-994"/>
      <w:rPr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E0C" w:rsidRDefault="009B4E0C">
      <w:r>
        <w:separator/>
      </w:r>
    </w:p>
  </w:footnote>
  <w:footnote w:type="continuationSeparator" w:id="0">
    <w:p w:rsidR="009B4E0C" w:rsidRDefault="009B4E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60C" w:rsidRDefault="004B260C">
    <w:pPr>
      <w:pStyle w:val="Koptekst"/>
      <w:ind w:right="-85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5578F"/>
    <w:multiLevelType w:val="singleLevel"/>
    <w:tmpl w:val="B55C159C"/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Users\MARCEL~1.JMD\AppData\Local\Temp\$$$8144.doc"/>
    <w:dataSource r:id="rId2"/>
    <w:odso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fax"/>
        <w:mappedName w:val="Fax op werk"/>
        <w:column w:val="1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E0C"/>
    <w:rsid w:val="000208C7"/>
    <w:rsid w:val="00021165"/>
    <w:rsid w:val="000333E3"/>
    <w:rsid w:val="000376BF"/>
    <w:rsid w:val="00037ED2"/>
    <w:rsid w:val="00054464"/>
    <w:rsid w:val="00082023"/>
    <w:rsid w:val="000854DE"/>
    <w:rsid w:val="000B1FEE"/>
    <w:rsid w:val="000B55A2"/>
    <w:rsid w:val="00123637"/>
    <w:rsid w:val="0012761F"/>
    <w:rsid w:val="001343FB"/>
    <w:rsid w:val="00140841"/>
    <w:rsid w:val="0014604C"/>
    <w:rsid w:val="00155BBE"/>
    <w:rsid w:val="0016082B"/>
    <w:rsid w:val="00165D3A"/>
    <w:rsid w:val="0017067C"/>
    <w:rsid w:val="0018433A"/>
    <w:rsid w:val="00193A04"/>
    <w:rsid w:val="001B4B9F"/>
    <w:rsid w:val="001E46EA"/>
    <w:rsid w:val="001E6487"/>
    <w:rsid w:val="001E65EA"/>
    <w:rsid w:val="001F315B"/>
    <w:rsid w:val="00222325"/>
    <w:rsid w:val="002314E4"/>
    <w:rsid w:val="00241001"/>
    <w:rsid w:val="00245792"/>
    <w:rsid w:val="00271B33"/>
    <w:rsid w:val="00275E0D"/>
    <w:rsid w:val="00297109"/>
    <w:rsid w:val="002B1292"/>
    <w:rsid w:val="002B2458"/>
    <w:rsid w:val="002B459C"/>
    <w:rsid w:val="002E7630"/>
    <w:rsid w:val="003055BB"/>
    <w:rsid w:val="003256A1"/>
    <w:rsid w:val="00330AA8"/>
    <w:rsid w:val="003310C3"/>
    <w:rsid w:val="003416EA"/>
    <w:rsid w:val="00342A60"/>
    <w:rsid w:val="0034550A"/>
    <w:rsid w:val="00365AF6"/>
    <w:rsid w:val="00385F09"/>
    <w:rsid w:val="003A378C"/>
    <w:rsid w:val="003B57B5"/>
    <w:rsid w:val="003D4DFF"/>
    <w:rsid w:val="004456F8"/>
    <w:rsid w:val="00462FBE"/>
    <w:rsid w:val="0047338B"/>
    <w:rsid w:val="00490827"/>
    <w:rsid w:val="004A08CD"/>
    <w:rsid w:val="004A23A7"/>
    <w:rsid w:val="004B260C"/>
    <w:rsid w:val="004C07E3"/>
    <w:rsid w:val="004D1280"/>
    <w:rsid w:val="00505B4F"/>
    <w:rsid w:val="00514972"/>
    <w:rsid w:val="00520314"/>
    <w:rsid w:val="00531458"/>
    <w:rsid w:val="005433D2"/>
    <w:rsid w:val="0055621B"/>
    <w:rsid w:val="0056401E"/>
    <w:rsid w:val="0057555D"/>
    <w:rsid w:val="00591FF4"/>
    <w:rsid w:val="005B3639"/>
    <w:rsid w:val="005D3A92"/>
    <w:rsid w:val="005E3908"/>
    <w:rsid w:val="005E5E85"/>
    <w:rsid w:val="005E73ED"/>
    <w:rsid w:val="005F1EF9"/>
    <w:rsid w:val="00604490"/>
    <w:rsid w:val="006228C6"/>
    <w:rsid w:val="00631E9F"/>
    <w:rsid w:val="00642A02"/>
    <w:rsid w:val="006475D0"/>
    <w:rsid w:val="00647628"/>
    <w:rsid w:val="006602AC"/>
    <w:rsid w:val="00662B58"/>
    <w:rsid w:val="00672CF8"/>
    <w:rsid w:val="0067395D"/>
    <w:rsid w:val="0068509E"/>
    <w:rsid w:val="006F0441"/>
    <w:rsid w:val="00701E0E"/>
    <w:rsid w:val="00704261"/>
    <w:rsid w:val="00704F93"/>
    <w:rsid w:val="007172D4"/>
    <w:rsid w:val="00733332"/>
    <w:rsid w:val="00747C05"/>
    <w:rsid w:val="00750363"/>
    <w:rsid w:val="00753B76"/>
    <w:rsid w:val="00762C6E"/>
    <w:rsid w:val="00765A32"/>
    <w:rsid w:val="00776DD5"/>
    <w:rsid w:val="00781A90"/>
    <w:rsid w:val="00791A72"/>
    <w:rsid w:val="007C6D9B"/>
    <w:rsid w:val="007D0CC2"/>
    <w:rsid w:val="007D1DF3"/>
    <w:rsid w:val="007E3DCD"/>
    <w:rsid w:val="00806502"/>
    <w:rsid w:val="00832DA1"/>
    <w:rsid w:val="0085431C"/>
    <w:rsid w:val="00864CB6"/>
    <w:rsid w:val="00865799"/>
    <w:rsid w:val="0087790C"/>
    <w:rsid w:val="008A31FF"/>
    <w:rsid w:val="008A6BE6"/>
    <w:rsid w:val="008A711B"/>
    <w:rsid w:val="008C6E97"/>
    <w:rsid w:val="008F21DB"/>
    <w:rsid w:val="009160BA"/>
    <w:rsid w:val="00930930"/>
    <w:rsid w:val="00930D02"/>
    <w:rsid w:val="009512B4"/>
    <w:rsid w:val="009539D2"/>
    <w:rsid w:val="00981F76"/>
    <w:rsid w:val="00982ECF"/>
    <w:rsid w:val="009927B6"/>
    <w:rsid w:val="009A2382"/>
    <w:rsid w:val="009B0430"/>
    <w:rsid w:val="009B1E91"/>
    <w:rsid w:val="009B4057"/>
    <w:rsid w:val="009B4E0C"/>
    <w:rsid w:val="009C11C4"/>
    <w:rsid w:val="009C1D35"/>
    <w:rsid w:val="009C6DAF"/>
    <w:rsid w:val="009D13A6"/>
    <w:rsid w:val="009E4143"/>
    <w:rsid w:val="00A270A5"/>
    <w:rsid w:val="00A37755"/>
    <w:rsid w:val="00A743BF"/>
    <w:rsid w:val="00A834E4"/>
    <w:rsid w:val="00A84907"/>
    <w:rsid w:val="00AA07E3"/>
    <w:rsid w:val="00AA2A32"/>
    <w:rsid w:val="00AC53B7"/>
    <w:rsid w:val="00AE1F42"/>
    <w:rsid w:val="00AF23F6"/>
    <w:rsid w:val="00B03354"/>
    <w:rsid w:val="00B266EE"/>
    <w:rsid w:val="00B33A16"/>
    <w:rsid w:val="00B62E2B"/>
    <w:rsid w:val="00B645BF"/>
    <w:rsid w:val="00B94DD0"/>
    <w:rsid w:val="00B96F05"/>
    <w:rsid w:val="00BA4A55"/>
    <w:rsid w:val="00BD7370"/>
    <w:rsid w:val="00BF577E"/>
    <w:rsid w:val="00BF7672"/>
    <w:rsid w:val="00C06C26"/>
    <w:rsid w:val="00C276AB"/>
    <w:rsid w:val="00C45AA9"/>
    <w:rsid w:val="00C51245"/>
    <w:rsid w:val="00C565E2"/>
    <w:rsid w:val="00C6197A"/>
    <w:rsid w:val="00C61EC0"/>
    <w:rsid w:val="00C63DB2"/>
    <w:rsid w:val="00C72268"/>
    <w:rsid w:val="00C87039"/>
    <w:rsid w:val="00C90C05"/>
    <w:rsid w:val="00C9303A"/>
    <w:rsid w:val="00CA5F51"/>
    <w:rsid w:val="00CB48E4"/>
    <w:rsid w:val="00CB56C7"/>
    <w:rsid w:val="00CF1039"/>
    <w:rsid w:val="00CF3F62"/>
    <w:rsid w:val="00CF74D8"/>
    <w:rsid w:val="00D079DF"/>
    <w:rsid w:val="00D11B9D"/>
    <w:rsid w:val="00D15D12"/>
    <w:rsid w:val="00D361AF"/>
    <w:rsid w:val="00D4222B"/>
    <w:rsid w:val="00D57272"/>
    <w:rsid w:val="00D63186"/>
    <w:rsid w:val="00D669F8"/>
    <w:rsid w:val="00D67259"/>
    <w:rsid w:val="00D70475"/>
    <w:rsid w:val="00D719DF"/>
    <w:rsid w:val="00D72DE0"/>
    <w:rsid w:val="00D7378A"/>
    <w:rsid w:val="00D779D7"/>
    <w:rsid w:val="00D864A6"/>
    <w:rsid w:val="00D9420D"/>
    <w:rsid w:val="00DB5798"/>
    <w:rsid w:val="00DC087B"/>
    <w:rsid w:val="00DD06B4"/>
    <w:rsid w:val="00DE2D25"/>
    <w:rsid w:val="00E205DF"/>
    <w:rsid w:val="00E36B91"/>
    <w:rsid w:val="00E76707"/>
    <w:rsid w:val="00EA6D76"/>
    <w:rsid w:val="00EA78A8"/>
    <w:rsid w:val="00EC5203"/>
    <w:rsid w:val="00ED35D8"/>
    <w:rsid w:val="00EE5555"/>
    <w:rsid w:val="00F317A1"/>
    <w:rsid w:val="00F50527"/>
    <w:rsid w:val="00F54413"/>
    <w:rsid w:val="00F725CD"/>
    <w:rsid w:val="00F851C3"/>
    <w:rsid w:val="00F968E0"/>
    <w:rsid w:val="00FA67F5"/>
    <w:rsid w:val="00FB1FE8"/>
    <w:rsid w:val="00FC7026"/>
    <w:rsid w:val="00FE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B96F05"/>
    <w:rPr>
      <w:rFonts w:ascii="Arial" w:hAnsi="Arial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B96F05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B96F05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96F05"/>
    <w:rPr>
      <w:color w:val="0000FF"/>
      <w:u w:val="single"/>
    </w:rPr>
  </w:style>
  <w:style w:type="paragraph" w:customStyle="1" w:styleId="OpmaakprofielVenPoultry">
    <w:name w:val="Opmaakprofiel Ven Poultry"/>
    <w:basedOn w:val="Plattetekst"/>
    <w:rsid w:val="00B96F05"/>
    <w:pPr>
      <w:spacing w:after="0"/>
    </w:pPr>
    <w:rPr>
      <w:snapToGrid w:val="0"/>
      <w:sz w:val="22"/>
    </w:rPr>
  </w:style>
  <w:style w:type="paragraph" w:styleId="Plattetekst">
    <w:name w:val="Body Text"/>
    <w:basedOn w:val="Standaard"/>
    <w:rsid w:val="00B96F05"/>
    <w:pPr>
      <w:spacing w:after="120"/>
    </w:pPr>
  </w:style>
  <w:style w:type="character" w:customStyle="1" w:styleId="Berichtkoplabel">
    <w:name w:val="Berichtkoplabel"/>
    <w:rsid w:val="00B96F05"/>
    <w:rPr>
      <w:rFonts w:ascii="Arial" w:hAnsi="Arial"/>
      <w:b/>
      <w:spacing w:val="-4"/>
      <w:sz w:val="18"/>
    </w:rPr>
  </w:style>
  <w:style w:type="paragraph" w:customStyle="1" w:styleId="Faxkoptekst">
    <w:name w:val="Faxkoptekst"/>
    <w:basedOn w:val="Standaard"/>
    <w:rsid w:val="00B96F05"/>
    <w:pPr>
      <w:spacing w:before="240" w:after="60"/>
    </w:pPr>
    <w:rPr>
      <w:rFonts w:ascii="Times New Roman" w:hAnsi="Times New Roman"/>
      <w:sz w:val="20"/>
    </w:rPr>
  </w:style>
  <w:style w:type="paragraph" w:customStyle="1" w:styleId="Kopbasis">
    <w:name w:val="Kopbasis"/>
    <w:basedOn w:val="Standaard"/>
    <w:next w:val="Plattetekst"/>
    <w:rsid w:val="00B96F05"/>
    <w:pPr>
      <w:keepNext/>
      <w:keepLines/>
      <w:spacing w:line="533" w:lineRule="auto"/>
      <w:ind w:left="840" w:right="-240"/>
    </w:pPr>
    <w:rPr>
      <w:spacing w:val="-10"/>
      <w:kern w:val="28"/>
      <w:sz w:val="20"/>
    </w:rPr>
  </w:style>
  <w:style w:type="paragraph" w:customStyle="1" w:styleId="opmaakprofielvenpoultry0">
    <w:name w:val="opmaakprofielvenpoultry"/>
    <w:basedOn w:val="Standaard"/>
    <w:rsid w:val="000208C7"/>
    <w:pPr>
      <w:snapToGrid w:val="0"/>
    </w:pPr>
    <w:rPr>
      <w:rFonts w:cs="Arial"/>
      <w:sz w:val="22"/>
      <w:szCs w:val="22"/>
    </w:rPr>
  </w:style>
  <w:style w:type="character" w:styleId="GevolgdeHyperlink">
    <w:name w:val="FollowedHyperlink"/>
    <w:basedOn w:val="Standaardalinea-lettertype"/>
    <w:rsid w:val="00EC5203"/>
    <w:rPr>
      <w:color w:val="800080"/>
      <w:u w:val="single"/>
    </w:rPr>
  </w:style>
  <w:style w:type="paragraph" w:styleId="Ballontekst">
    <w:name w:val="Balloon Text"/>
    <w:basedOn w:val="Standaard"/>
    <w:semiHidden/>
    <w:rsid w:val="00B94DD0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rsid w:val="004B26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B96F05"/>
    <w:rPr>
      <w:rFonts w:ascii="Arial" w:hAnsi="Arial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B96F05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B96F05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96F05"/>
    <w:rPr>
      <w:color w:val="0000FF"/>
      <w:u w:val="single"/>
    </w:rPr>
  </w:style>
  <w:style w:type="paragraph" w:customStyle="1" w:styleId="OpmaakprofielVenPoultry">
    <w:name w:val="Opmaakprofiel Ven Poultry"/>
    <w:basedOn w:val="Plattetekst"/>
    <w:rsid w:val="00B96F05"/>
    <w:pPr>
      <w:spacing w:after="0"/>
    </w:pPr>
    <w:rPr>
      <w:snapToGrid w:val="0"/>
      <w:sz w:val="22"/>
    </w:rPr>
  </w:style>
  <w:style w:type="paragraph" w:styleId="Plattetekst">
    <w:name w:val="Body Text"/>
    <w:basedOn w:val="Standaard"/>
    <w:rsid w:val="00B96F05"/>
    <w:pPr>
      <w:spacing w:after="120"/>
    </w:pPr>
  </w:style>
  <w:style w:type="character" w:customStyle="1" w:styleId="Berichtkoplabel">
    <w:name w:val="Berichtkoplabel"/>
    <w:rsid w:val="00B96F05"/>
    <w:rPr>
      <w:rFonts w:ascii="Arial" w:hAnsi="Arial"/>
      <w:b/>
      <w:spacing w:val="-4"/>
      <w:sz w:val="18"/>
    </w:rPr>
  </w:style>
  <w:style w:type="paragraph" w:customStyle="1" w:styleId="Faxkoptekst">
    <w:name w:val="Faxkoptekst"/>
    <w:basedOn w:val="Standaard"/>
    <w:rsid w:val="00B96F05"/>
    <w:pPr>
      <w:spacing w:before="240" w:after="60"/>
    </w:pPr>
    <w:rPr>
      <w:rFonts w:ascii="Times New Roman" w:hAnsi="Times New Roman"/>
      <w:sz w:val="20"/>
    </w:rPr>
  </w:style>
  <w:style w:type="paragraph" w:customStyle="1" w:styleId="Kopbasis">
    <w:name w:val="Kopbasis"/>
    <w:basedOn w:val="Standaard"/>
    <w:next w:val="Plattetekst"/>
    <w:rsid w:val="00B96F05"/>
    <w:pPr>
      <w:keepNext/>
      <w:keepLines/>
      <w:spacing w:line="533" w:lineRule="auto"/>
      <w:ind w:left="840" w:right="-240"/>
    </w:pPr>
    <w:rPr>
      <w:spacing w:val="-10"/>
      <w:kern w:val="28"/>
      <w:sz w:val="20"/>
    </w:rPr>
  </w:style>
  <w:style w:type="paragraph" w:customStyle="1" w:styleId="opmaakprofielvenpoultry0">
    <w:name w:val="opmaakprofielvenpoultry"/>
    <w:basedOn w:val="Standaard"/>
    <w:rsid w:val="000208C7"/>
    <w:pPr>
      <w:snapToGrid w:val="0"/>
    </w:pPr>
    <w:rPr>
      <w:rFonts w:cs="Arial"/>
      <w:sz w:val="22"/>
      <w:szCs w:val="22"/>
    </w:rPr>
  </w:style>
  <w:style w:type="character" w:styleId="GevolgdeHyperlink">
    <w:name w:val="FollowedHyperlink"/>
    <w:basedOn w:val="Standaardalinea-lettertype"/>
    <w:rsid w:val="00EC5203"/>
    <w:rPr>
      <w:color w:val="800080"/>
      <w:u w:val="single"/>
    </w:rPr>
  </w:style>
  <w:style w:type="paragraph" w:styleId="Ballontekst">
    <w:name w:val="Balloon Text"/>
    <w:basedOn w:val="Standaard"/>
    <w:semiHidden/>
    <w:rsid w:val="00B94DD0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rsid w:val="004B26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1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cid:image002.jpg@01CFE7C5.06135EA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ARCEL~1.JMD\AppData\Local\Temp\$$$8144.doc" TargetMode="External"/><Relationship Id="rId1" Type="http://schemas.openxmlformats.org/officeDocument/2006/relationships/attachedTemplate" Target="file:///H:\Maatwerk\C9\Voorraad\Sjablonen\Orderinf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ED491-2316-4B67-B7E1-6ADE6E803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Orderinfo.dotx</Template>
  <TotalTime>8</TotalTime>
  <Pages>1</Pages>
  <Words>38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Aan / To:</vt:lpstr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Aan / To:</dc:title>
  <dc:creator>Marcel Tavenier</dc:creator>
  <cp:lastModifiedBy>Marcel Tavenier</cp:lastModifiedBy>
  <cp:revision>4</cp:revision>
  <cp:lastPrinted>2009-12-18T07:51:00Z</cp:lastPrinted>
  <dcterms:created xsi:type="dcterms:W3CDTF">2015-02-25T11:30:00Z</dcterms:created>
  <dcterms:modified xsi:type="dcterms:W3CDTF">2015-02-25T12:10:00Z</dcterms:modified>
</cp:coreProperties>
</file>